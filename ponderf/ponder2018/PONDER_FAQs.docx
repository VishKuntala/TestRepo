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5B4" w:rsidRPr="0026504D" w:rsidRDefault="00084AF2" w:rsidP="004F25B4">
      <w:pPr>
        <w:pStyle w:val="Heading1-PageBreak"/>
      </w:pPr>
      <w:r>
        <w:t>Frequently Asked Questions</w:t>
      </w:r>
    </w:p>
    <w:p w:rsidR="00E3410D" w:rsidRDefault="00084AF2" w:rsidP="004F25B4">
      <w:r>
        <w:t xml:space="preserve">List of </w:t>
      </w:r>
      <w:r w:rsidR="006D1474">
        <w:t xml:space="preserve">frequently asked </w:t>
      </w:r>
      <w:r>
        <w:t>questions by users</w:t>
      </w:r>
      <w:r w:rsidR="006D1474">
        <w:t>:</w:t>
      </w:r>
    </w:p>
    <w:p w:rsidR="006D1474" w:rsidRDefault="006D1474" w:rsidP="006D1474">
      <w:pPr>
        <w:pStyle w:val="ListParagraph"/>
        <w:ind w:left="1440"/>
      </w:pPr>
    </w:p>
    <w:p w:rsidR="006D1474" w:rsidRDefault="006D1474" w:rsidP="006D1474">
      <w:pPr>
        <w:pStyle w:val="ListParagraph"/>
        <w:numPr>
          <w:ilvl w:val="0"/>
          <w:numId w:val="25"/>
        </w:numPr>
      </w:pPr>
      <w:r>
        <w:t>What is PONDER?</w:t>
      </w:r>
    </w:p>
    <w:p w:rsidR="006D1474" w:rsidRPr="006D1474" w:rsidRDefault="006D1474" w:rsidP="006D1474">
      <w:pPr>
        <w:pStyle w:val="ListParagraph"/>
        <w:numPr>
          <w:ilvl w:val="1"/>
          <w:numId w:val="25"/>
        </w:numPr>
        <w:rPr>
          <w:rStyle w:val="Emphasis"/>
          <w:b w:val="0"/>
          <w:iCs w:val="0"/>
          <w:color w:val="auto"/>
        </w:rPr>
      </w:pPr>
      <w:r>
        <w:rPr>
          <w:rStyle w:val="Emphasis"/>
          <w:b w:val="0"/>
          <w:color w:val="auto"/>
        </w:rPr>
        <w:t>PONDER is a dynamic dashboard that shows information about the Radio Access Network (RAN) capital plan in each market and region.  The tool has been designed to help the teams communicate, manage, and drive the overall capital plan in their area of responsibility.</w:t>
      </w:r>
    </w:p>
    <w:p w:rsidR="006D1474" w:rsidRPr="006D1474" w:rsidRDefault="006D1474" w:rsidP="006D1474">
      <w:pPr>
        <w:pStyle w:val="ListParagraph"/>
        <w:ind w:left="1440"/>
        <w:rPr>
          <w:rStyle w:val="Emphasis"/>
          <w:b w:val="0"/>
          <w:iCs w:val="0"/>
          <w:color w:val="auto"/>
        </w:rPr>
      </w:pPr>
      <w:r>
        <w:rPr>
          <w:rStyle w:val="Emphasis"/>
          <w:b w:val="0"/>
          <w:color w:val="auto"/>
        </w:rPr>
        <w:t xml:space="preserve"> </w:t>
      </w:r>
    </w:p>
    <w:p w:rsidR="006D1474" w:rsidRDefault="006D1474" w:rsidP="006D1474">
      <w:pPr>
        <w:pStyle w:val="ListParagraph"/>
        <w:numPr>
          <w:ilvl w:val="0"/>
          <w:numId w:val="25"/>
        </w:numPr>
      </w:pPr>
      <w:r>
        <w:t>What is the web address of PONDER?</w:t>
      </w:r>
    </w:p>
    <w:p w:rsidR="006D1474" w:rsidRDefault="00392AFB" w:rsidP="006D1474">
      <w:pPr>
        <w:pStyle w:val="ListParagraph"/>
        <w:numPr>
          <w:ilvl w:val="1"/>
          <w:numId w:val="25"/>
        </w:numPr>
      </w:pPr>
      <w:hyperlink r:id="rId11" w:history="1">
        <w:r w:rsidR="006D1474" w:rsidRPr="00BC5DFF">
          <w:rPr>
            <w:rStyle w:val="Hyperlink"/>
          </w:rPr>
          <w:t>http://ponder.web.att.com/</w:t>
        </w:r>
      </w:hyperlink>
    </w:p>
    <w:p w:rsidR="006D1474" w:rsidRDefault="006D1474" w:rsidP="006D1474">
      <w:pPr>
        <w:pStyle w:val="ListParagraph"/>
        <w:ind w:left="1440"/>
      </w:pPr>
    </w:p>
    <w:p w:rsidR="00E3410D" w:rsidRDefault="00084AF2" w:rsidP="00E3410D">
      <w:pPr>
        <w:pStyle w:val="ListParagraph"/>
        <w:numPr>
          <w:ilvl w:val="0"/>
          <w:numId w:val="25"/>
        </w:numPr>
      </w:pPr>
      <w:r>
        <w:t>Who can access PONDER?</w:t>
      </w:r>
    </w:p>
    <w:p w:rsidR="00E3410D" w:rsidRDefault="00084AF2" w:rsidP="00E3410D">
      <w:pPr>
        <w:pStyle w:val="ListParagraph"/>
        <w:numPr>
          <w:ilvl w:val="1"/>
          <w:numId w:val="25"/>
        </w:numPr>
      </w:pPr>
      <w:r>
        <w:t>Anyone with an ATTUID, access is managed via Global Login.</w:t>
      </w:r>
    </w:p>
    <w:p w:rsidR="006D1474" w:rsidRDefault="006D1474" w:rsidP="006D1474">
      <w:pPr>
        <w:pStyle w:val="ListParagraph"/>
        <w:ind w:left="1440"/>
      </w:pPr>
    </w:p>
    <w:p w:rsidR="004E10CF" w:rsidRDefault="00084AF2" w:rsidP="004E10CF">
      <w:pPr>
        <w:pStyle w:val="ListParagraph"/>
        <w:numPr>
          <w:ilvl w:val="0"/>
          <w:numId w:val="25"/>
        </w:numPr>
      </w:pPr>
      <w:r>
        <w:t>Where can I go for help?</w:t>
      </w:r>
    </w:p>
    <w:p w:rsidR="004E10CF" w:rsidRDefault="00084AF2" w:rsidP="004E10CF">
      <w:pPr>
        <w:pStyle w:val="ListParagraph"/>
        <w:numPr>
          <w:ilvl w:val="1"/>
          <w:numId w:val="25"/>
        </w:numPr>
      </w:pPr>
      <w:r>
        <w:t xml:space="preserve">There is a User Guide </w:t>
      </w:r>
      <w:r w:rsidR="00DB33C5">
        <w:t xml:space="preserve">tile </w:t>
      </w:r>
      <w:r>
        <w:t>at the bottom of the main intro Splash Page that explains several of the sections in PONDER in more detail.</w:t>
      </w:r>
    </w:p>
    <w:p w:rsidR="006D1474" w:rsidRDefault="006D1474" w:rsidP="006D1474">
      <w:pPr>
        <w:pStyle w:val="ListParagraph"/>
        <w:ind w:left="1440"/>
      </w:pPr>
    </w:p>
    <w:p w:rsidR="004E10CF" w:rsidRDefault="00084AF2" w:rsidP="004E10CF">
      <w:pPr>
        <w:pStyle w:val="ListParagraph"/>
        <w:numPr>
          <w:ilvl w:val="0"/>
          <w:numId w:val="25"/>
        </w:numPr>
      </w:pPr>
      <w:r>
        <w:t>Something isn’t working as expected or I see data integrity issues, who do I contact?</w:t>
      </w:r>
    </w:p>
    <w:p w:rsidR="004E10CF" w:rsidRDefault="00084AF2" w:rsidP="006D1474">
      <w:pPr>
        <w:pStyle w:val="ListParagraph"/>
        <w:numPr>
          <w:ilvl w:val="1"/>
          <w:numId w:val="25"/>
        </w:numPr>
      </w:pPr>
      <w:r>
        <w:t xml:space="preserve">There is a Contact Support tile </w:t>
      </w:r>
      <w:r w:rsidR="006D1474">
        <w:t xml:space="preserve">at the bottom of the main intro Splash Page. You can also send an email to our PONDER Support group mailbox at </w:t>
      </w:r>
      <w:hyperlink r:id="rId12" w:history="1">
        <w:r w:rsidR="006D1474" w:rsidRPr="006D1474">
          <w:rPr>
            <w:rStyle w:val="Hyperlink"/>
          </w:rPr>
          <w:t>PONDER_Support</w:t>
        </w:r>
      </w:hyperlink>
      <w:r w:rsidR="006D1474">
        <w:t xml:space="preserve">. </w:t>
      </w:r>
      <w:bookmarkStart w:id="0" w:name="_GoBack"/>
      <w:bookmarkEnd w:id="0"/>
    </w:p>
    <w:sectPr w:rsidR="004E10CF" w:rsidSect="000721C5">
      <w:headerReference w:type="default" r:id="rId13"/>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2AFB" w:rsidRDefault="00392AFB">
      <w:pPr>
        <w:spacing w:line="240" w:lineRule="auto"/>
      </w:pPr>
      <w:r>
        <w:separator/>
      </w:r>
    </w:p>
  </w:endnote>
  <w:endnote w:type="continuationSeparator" w:id="0">
    <w:p w:rsidR="00392AFB" w:rsidRDefault="00392A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2AFB" w:rsidRDefault="00392AFB">
      <w:pPr>
        <w:spacing w:line="240" w:lineRule="auto"/>
      </w:pPr>
      <w:r>
        <w:separator/>
      </w:r>
    </w:p>
  </w:footnote>
  <w:footnote w:type="continuationSeparator" w:id="0">
    <w:p w:rsidR="00392AFB" w:rsidRDefault="00392A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BDF" w:rsidRDefault="00431B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623017"/>
    <w:multiLevelType w:val="hybridMultilevel"/>
    <w:tmpl w:val="5868FD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BC1F9B"/>
    <w:multiLevelType w:val="hybridMultilevel"/>
    <w:tmpl w:val="7D2A4B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D341C"/>
    <w:multiLevelType w:val="hybridMultilevel"/>
    <w:tmpl w:val="8FA42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E5C7D"/>
    <w:multiLevelType w:val="hybridMultilevel"/>
    <w:tmpl w:val="D1A42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660434"/>
    <w:multiLevelType w:val="hybridMultilevel"/>
    <w:tmpl w:val="DA184A20"/>
    <w:lvl w:ilvl="0" w:tplc="04090001">
      <w:start w:val="1"/>
      <w:numFmt w:val="bullet"/>
      <w:lvlText w:val=""/>
      <w:lvlJc w:val="left"/>
      <w:pPr>
        <w:ind w:left="777" w:hanging="360"/>
      </w:pPr>
      <w:rPr>
        <w:rFonts w:ascii="Symbol" w:hAnsi="Symbol" w:hint="default"/>
      </w:rPr>
    </w:lvl>
    <w:lvl w:ilvl="1" w:tplc="04090003">
      <w:start w:val="1"/>
      <w:numFmt w:val="bullet"/>
      <w:lvlText w:val="o"/>
      <w:lvlJc w:val="left"/>
      <w:pPr>
        <w:ind w:left="1497" w:hanging="360"/>
      </w:pPr>
      <w:rPr>
        <w:rFonts w:ascii="Courier New" w:hAnsi="Courier New" w:cs="Courier New" w:hint="default"/>
      </w:rPr>
    </w:lvl>
    <w:lvl w:ilvl="2" w:tplc="04090005">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5" w15:restartNumberingAfterBreak="0">
    <w:nsid w:val="2D345966"/>
    <w:multiLevelType w:val="hybridMultilevel"/>
    <w:tmpl w:val="EAC2C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CD392D"/>
    <w:multiLevelType w:val="hybridMultilevel"/>
    <w:tmpl w:val="5A480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3D6F08"/>
    <w:multiLevelType w:val="hybridMultilevel"/>
    <w:tmpl w:val="9B302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8"/>
  </w:num>
  <w:num w:numId="2">
    <w:abstractNumId w:val="18"/>
    <w:lvlOverride w:ilvl="0">
      <w:startOverride w:val="1"/>
    </w:lvlOverride>
  </w:num>
  <w:num w:numId="3">
    <w:abstractNumId w:val="18"/>
  </w:num>
  <w:num w:numId="4">
    <w:abstractNumId w:val="18"/>
    <w:lvlOverride w:ilvl="0">
      <w:startOverride w:val="1"/>
    </w:lvlOverride>
  </w:num>
  <w:num w:numId="5">
    <w:abstractNumId w:val="8"/>
  </w:num>
  <w:num w:numId="6">
    <w:abstractNumId w:val="18"/>
    <w:lvlOverride w:ilvl="0">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5"/>
  </w:num>
  <w:num w:numId="20">
    <w:abstractNumId w:val="14"/>
  </w:num>
  <w:num w:numId="21">
    <w:abstractNumId w:val="11"/>
  </w:num>
  <w:num w:numId="22">
    <w:abstractNumId w:val="10"/>
  </w:num>
  <w:num w:numId="23">
    <w:abstractNumId w:val="17"/>
  </w:num>
  <w:num w:numId="24">
    <w:abstractNumId w:val="12"/>
  </w:num>
  <w:num w:numId="25">
    <w:abstractNumId w:val="16"/>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1C5"/>
    <w:rsid w:val="000037BD"/>
    <w:rsid w:val="00003FB6"/>
    <w:rsid w:val="00007A34"/>
    <w:rsid w:val="000150E9"/>
    <w:rsid w:val="00017991"/>
    <w:rsid w:val="00030E3C"/>
    <w:rsid w:val="00035E8F"/>
    <w:rsid w:val="000721C5"/>
    <w:rsid w:val="00072D27"/>
    <w:rsid w:val="00083C22"/>
    <w:rsid w:val="00084AF2"/>
    <w:rsid w:val="00086E87"/>
    <w:rsid w:val="000871A8"/>
    <w:rsid w:val="000A036B"/>
    <w:rsid w:val="000B1823"/>
    <w:rsid w:val="000B796D"/>
    <w:rsid w:val="000C02C6"/>
    <w:rsid w:val="000D0E4A"/>
    <w:rsid w:val="000D578C"/>
    <w:rsid w:val="000F11B9"/>
    <w:rsid w:val="00102341"/>
    <w:rsid w:val="00105960"/>
    <w:rsid w:val="001073CE"/>
    <w:rsid w:val="00113C7F"/>
    <w:rsid w:val="001204C7"/>
    <w:rsid w:val="00121490"/>
    <w:rsid w:val="00121553"/>
    <w:rsid w:val="00121647"/>
    <w:rsid w:val="00131CAB"/>
    <w:rsid w:val="00137718"/>
    <w:rsid w:val="0016260E"/>
    <w:rsid w:val="0016444C"/>
    <w:rsid w:val="00171110"/>
    <w:rsid w:val="001776CE"/>
    <w:rsid w:val="00191A4C"/>
    <w:rsid w:val="001A3023"/>
    <w:rsid w:val="001B5650"/>
    <w:rsid w:val="001C038F"/>
    <w:rsid w:val="001C5221"/>
    <w:rsid w:val="001D0BD1"/>
    <w:rsid w:val="001D322F"/>
    <w:rsid w:val="001D7592"/>
    <w:rsid w:val="002017AC"/>
    <w:rsid w:val="002359ED"/>
    <w:rsid w:val="0024379F"/>
    <w:rsid w:val="002472E6"/>
    <w:rsid w:val="00247AFD"/>
    <w:rsid w:val="00252520"/>
    <w:rsid w:val="002530F1"/>
    <w:rsid w:val="002625F9"/>
    <w:rsid w:val="002631F7"/>
    <w:rsid w:val="0026484A"/>
    <w:rsid w:val="0026504D"/>
    <w:rsid w:val="00270897"/>
    <w:rsid w:val="00276926"/>
    <w:rsid w:val="00276ACD"/>
    <w:rsid w:val="002867F3"/>
    <w:rsid w:val="002A4153"/>
    <w:rsid w:val="002A574C"/>
    <w:rsid w:val="002A67C8"/>
    <w:rsid w:val="002B40B7"/>
    <w:rsid w:val="002C5D75"/>
    <w:rsid w:val="002C5E32"/>
    <w:rsid w:val="002C5FA6"/>
    <w:rsid w:val="002F62FD"/>
    <w:rsid w:val="00301789"/>
    <w:rsid w:val="00322BE7"/>
    <w:rsid w:val="00325194"/>
    <w:rsid w:val="003728E3"/>
    <w:rsid w:val="00375324"/>
    <w:rsid w:val="0038258F"/>
    <w:rsid w:val="00392579"/>
    <w:rsid w:val="00392AFB"/>
    <w:rsid w:val="003962D3"/>
    <w:rsid w:val="003A7321"/>
    <w:rsid w:val="003B4100"/>
    <w:rsid w:val="003C4505"/>
    <w:rsid w:val="003C6314"/>
    <w:rsid w:val="003C7D9D"/>
    <w:rsid w:val="003E3A63"/>
    <w:rsid w:val="003E4188"/>
    <w:rsid w:val="003F1D45"/>
    <w:rsid w:val="003F3623"/>
    <w:rsid w:val="003F7AB3"/>
    <w:rsid w:val="0040364C"/>
    <w:rsid w:val="00404328"/>
    <w:rsid w:val="00405867"/>
    <w:rsid w:val="0041433C"/>
    <w:rsid w:val="00420ED8"/>
    <w:rsid w:val="00427010"/>
    <w:rsid w:val="00431BDF"/>
    <w:rsid w:val="004337BA"/>
    <w:rsid w:val="004344DB"/>
    <w:rsid w:val="00454D29"/>
    <w:rsid w:val="00457BEB"/>
    <w:rsid w:val="00461B2E"/>
    <w:rsid w:val="00482CFC"/>
    <w:rsid w:val="00487996"/>
    <w:rsid w:val="00491910"/>
    <w:rsid w:val="004A1E5D"/>
    <w:rsid w:val="004A3D03"/>
    <w:rsid w:val="004B049F"/>
    <w:rsid w:val="004B2FA2"/>
    <w:rsid w:val="004B6D7F"/>
    <w:rsid w:val="004C2010"/>
    <w:rsid w:val="004C446B"/>
    <w:rsid w:val="004D12A3"/>
    <w:rsid w:val="004D785F"/>
    <w:rsid w:val="004E10CF"/>
    <w:rsid w:val="004E744B"/>
    <w:rsid w:val="004F08BB"/>
    <w:rsid w:val="004F25B4"/>
    <w:rsid w:val="004F5180"/>
    <w:rsid w:val="004F7760"/>
    <w:rsid w:val="00515B2E"/>
    <w:rsid w:val="00516F0D"/>
    <w:rsid w:val="00520AC9"/>
    <w:rsid w:val="005574E9"/>
    <w:rsid w:val="00557BCC"/>
    <w:rsid w:val="00594254"/>
    <w:rsid w:val="005A343E"/>
    <w:rsid w:val="005B6EB8"/>
    <w:rsid w:val="005D48B0"/>
    <w:rsid w:val="005F0F03"/>
    <w:rsid w:val="00600BD4"/>
    <w:rsid w:val="00612BBD"/>
    <w:rsid w:val="00614CAB"/>
    <w:rsid w:val="00617939"/>
    <w:rsid w:val="00633BC0"/>
    <w:rsid w:val="006478DA"/>
    <w:rsid w:val="00661DE5"/>
    <w:rsid w:val="006706DE"/>
    <w:rsid w:val="00684816"/>
    <w:rsid w:val="0069487E"/>
    <w:rsid w:val="006A648B"/>
    <w:rsid w:val="006B0B82"/>
    <w:rsid w:val="006B54F3"/>
    <w:rsid w:val="006B58B4"/>
    <w:rsid w:val="006B7EF2"/>
    <w:rsid w:val="006C3B5F"/>
    <w:rsid w:val="006D1474"/>
    <w:rsid w:val="006D3A72"/>
    <w:rsid w:val="006F083D"/>
    <w:rsid w:val="006F53EE"/>
    <w:rsid w:val="006F54C7"/>
    <w:rsid w:val="00705BBF"/>
    <w:rsid w:val="00712C76"/>
    <w:rsid w:val="00717507"/>
    <w:rsid w:val="007263B8"/>
    <w:rsid w:val="00726D9C"/>
    <w:rsid w:val="00726F2C"/>
    <w:rsid w:val="007336CE"/>
    <w:rsid w:val="00736D30"/>
    <w:rsid w:val="00742FF3"/>
    <w:rsid w:val="00746727"/>
    <w:rsid w:val="00757A8F"/>
    <w:rsid w:val="00772E4F"/>
    <w:rsid w:val="0077415F"/>
    <w:rsid w:val="00784CEB"/>
    <w:rsid w:val="00794B27"/>
    <w:rsid w:val="007A73CB"/>
    <w:rsid w:val="007A7846"/>
    <w:rsid w:val="007B191D"/>
    <w:rsid w:val="007B2795"/>
    <w:rsid w:val="007C0E79"/>
    <w:rsid w:val="007F66F5"/>
    <w:rsid w:val="00805838"/>
    <w:rsid w:val="00805C4A"/>
    <w:rsid w:val="00810B66"/>
    <w:rsid w:val="00812400"/>
    <w:rsid w:val="00813AC8"/>
    <w:rsid w:val="0082203C"/>
    <w:rsid w:val="008318E0"/>
    <w:rsid w:val="008360A8"/>
    <w:rsid w:val="008416E0"/>
    <w:rsid w:val="00842654"/>
    <w:rsid w:val="00857314"/>
    <w:rsid w:val="00867C53"/>
    <w:rsid w:val="00897BFF"/>
    <w:rsid w:val="008A274B"/>
    <w:rsid w:val="008A66AB"/>
    <w:rsid w:val="008B3F05"/>
    <w:rsid w:val="008C4356"/>
    <w:rsid w:val="008C61B9"/>
    <w:rsid w:val="008D5658"/>
    <w:rsid w:val="008D5889"/>
    <w:rsid w:val="008F5AEC"/>
    <w:rsid w:val="00904B8A"/>
    <w:rsid w:val="0091201D"/>
    <w:rsid w:val="00912477"/>
    <w:rsid w:val="009139AF"/>
    <w:rsid w:val="00913AED"/>
    <w:rsid w:val="00924F8D"/>
    <w:rsid w:val="00943B06"/>
    <w:rsid w:val="00945864"/>
    <w:rsid w:val="009537C4"/>
    <w:rsid w:val="0095592F"/>
    <w:rsid w:val="00962C23"/>
    <w:rsid w:val="00974183"/>
    <w:rsid w:val="009853E9"/>
    <w:rsid w:val="00996E16"/>
    <w:rsid w:val="00997BEF"/>
    <w:rsid w:val="009B3D5A"/>
    <w:rsid w:val="009B69C5"/>
    <w:rsid w:val="009F72A7"/>
    <w:rsid w:val="00A05B5D"/>
    <w:rsid w:val="00A119D9"/>
    <w:rsid w:val="00A1309F"/>
    <w:rsid w:val="00A17083"/>
    <w:rsid w:val="00A21BED"/>
    <w:rsid w:val="00A27D99"/>
    <w:rsid w:val="00A440A6"/>
    <w:rsid w:val="00A55CD6"/>
    <w:rsid w:val="00A60D92"/>
    <w:rsid w:val="00A66D77"/>
    <w:rsid w:val="00A86EAC"/>
    <w:rsid w:val="00A91A79"/>
    <w:rsid w:val="00A923E7"/>
    <w:rsid w:val="00A92621"/>
    <w:rsid w:val="00AA45F9"/>
    <w:rsid w:val="00AA661C"/>
    <w:rsid w:val="00AB5A28"/>
    <w:rsid w:val="00AB7EAC"/>
    <w:rsid w:val="00AC2F58"/>
    <w:rsid w:val="00AD754D"/>
    <w:rsid w:val="00AE0FE5"/>
    <w:rsid w:val="00AF1B15"/>
    <w:rsid w:val="00AF75C9"/>
    <w:rsid w:val="00B24B9A"/>
    <w:rsid w:val="00B31D7C"/>
    <w:rsid w:val="00B369B4"/>
    <w:rsid w:val="00B53817"/>
    <w:rsid w:val="00B61F85"/>
    <w:rsid w:val="00B67E90"/>
    <w:rsid w:val="00B706E4"/>
    <w:rsid w:val="00B91007"/>
    <w:rsid w:val="00B94FB2"/>
    <w:rsid w:val="00B97373"/>
    <w:rsid w:val="00BA2EFF"/>
    <w:rsid w:val="00BA3CC7"/>
    <w:rsid w:val="00BC7309"/>
    <w:rsid w:val="00BD5AB0"/>
    <w:rsid w:val="00BE2EA9"/>
    <w:rsid w:val="00BE7E45"/>
    <w:rsid w:val="00BF457D"/>
    <w:rsid w:val="00BF4775"/>
    <w:rsid w:val="00C03397"/>
    <w:rsid w:val="00C20B78"/>
    <w:rsid w:val="00C56020"/>
    <w:rsid w:val="00C575B4"/>
    <w:rsid w:val="00C66031"/>
    <w:rsid w:val="00C67C4B"/>
    <w:rsid w:val="00C85A1C"/>
    <w:rsid w:val="00C969C3"/>
    <w:rsid w:val="00CA0C45"/>
    <w:rsid w:val="00CC3AB0"/>
    <w:rsid w:val="00CF12AE"/>
    <w:rsid w:val="00D14D7B"/>
    <w:rsid w:val="00D1798D"/>
    <w:rsid w:val="00D44D57"/>
    <w:rsid w:val="00D6467C"/>
    <w:rsid w:val="00D7472B"/>
    <w:rsid w:val="00D9016F"/>
    <w:rsid w:val="00D902A4"/>
    <w:rsid w:val="00D924B9"/>
    <w:rsid w:val="00DA15D7"/>
    <w:rsid w:val="00DB2323"/>
    <w:rsid w:val="00DB2CEF"/>
    <w:rsid w:val="00DB331E"/>
    <w:rsid w:val="00DB33C5"/>
    <w:rsid w:val="00DC4E21"/>
    <w:rsid w:val="00DC6F67"/>
    <w:rsid w:val="00DD5358"/>
    <w:rsid w:val="00E136D7"/>
    <w:rsid w:val="00E224A0"/>
    <w:rsid w:val="00E254F0"/>
    <w:rsid w:val="00E3410D"/>
    <w:rsid w:val="00E4313F"/>
    <w:rsid w:val="00E51168"/>
    <w:rsid w:val="00E55B4B"/>
    <w:rsid w:val="00E65413"/>
    <w:rsid w:val="00E72A21"/>
    <w:rsid w:val="00E7715A"/>
    <w:rsid w:val="00E7759F"/>
    <w:rsid w:val="00E81F0E"/>
    <w:rsid w:val="00EB6C16"/>
    <w:rsid w:val="00EB700D"/>
    <w:rsid w:val="00EB7208"/>
    <w:rsid w:val="00EC3E1C"/>
    <w:rsid w:val="00EE1490"/>
    <w:rsid w:val="00F33B83"/>
    <w:rsid w:val="00F35A15"/>
    <w:rsid w:val="00F41B42"/>
    <w:rsid w:val="00F54BD0"/>
    <w:rsid w:val="00F6493E"/>
    <w:rsid w:val="00F66798"/>
    <w:rsid w:val="00F76B8F"/>
    <w:rsid w:val="00F8646B"/>
    <w:rsid w:val="00FB237C"/>
    <w:rsid w:val="00FC3151"/>
    <w:rsid w:val="00FC60B6"/>
    <w:rsid w:val="00FE646A"/>
    <w:rsid w:val="00FF44F1"/>
    <w:rsid w:val="00FF5FDF"/>
    <w:rsid w:val="00FF7E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2C653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unhideWhenUsed/>
    <w:qFormat/>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customStyle="1" w:styleId="NoSpacingChar">
    <w:name w:val="No Spacing Char"/>
    <w:basedOn w:val="DefaultParagraphFont"/>
    <w:link w:val="NoSpacing"/>
    <w:uiPriority w:val="1"/>
    <w:rsid w:val="000721C5"/>
  </w:style>
  <w:style w:type="character" w:styleId="UnresolvedMention">
    <w:name w:val="Unresolved Mention"/>
    <w:basedOn w:val="DefaultParagraphFont"/>
    <w:uiPriority w:val="99"/>
    <w:semiHidden/>
    <w:unhideWhenUsed/>
    <w:rsid w:val="005D4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g16274@att.com?subject=Inquiry%20about%20POND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ponder.web.att.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k5880\AppData\Roaming\Microsoft\Templates\Welcome%20to%20Word(4).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2019-11-18T00:00:00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F0F5CC-BEDC-4A29-93D8-84A715276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9FE982-DDF9-4F2B-80C6-E4D44711D042}">
  <ds:schemaRefs>
    <ds:schemaRef ds:uri="http://schemas.microsoft.com/sharepoint/v3/contenttype/forms"/>
  </ds:schemaRefs>
</ds:datastoreItem>
</file>

<file path=customXml/itemProps4.xml><?xml version="1.0" encoding="utf-8"?>
<ds:datastoreItem xmlns:ds="http://schemas.openxmlformats.org/officeDocument/2006/customXml" ds:itemID="{4CF6AFD9-3CE3-4EEA-B705-82EE1111B48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Welcome to Word(4)</Template>
  <TotalTime>0</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Ponder User Guide</vt:lpstr>
    </vt:vector>
  </TitlesOfParts>
  <Manager/>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Ponder User Guide</dc:title>
  <dc:subject>Version 1.0</dc:subject>
  <dc:creator/>
  <cp:keywords/>
  <dc:description/>
  <cp:lastModifiedBy/>
  <cp:revision>1</cp:revision>
  <dcterms:created xsi:type="dcterms:W3CDTF">2019-12-17T14:28:00Z</dcterms:created>
  <dcterms:modified xsi:type="dcterms:W3CDTF">2019-12-17T14:51:00Z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